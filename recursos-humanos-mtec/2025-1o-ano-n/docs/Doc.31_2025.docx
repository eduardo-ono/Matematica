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1937" w14:textId="77777777" w:rsidR="0094196C" w:rsidRDefault="00536573" w:rsidP="00317E28">
      <w:pPr>
        <w:tabs>
          <w:tab w:val="left" w:pos="3480"/>
        </w:tabs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11B449" wp14:editId="0B3FC683">
                <wp:simplePos x="0" y="0"/>
                <wp:positionH relativeFrom="page">
                  <wp:align>center</wp:align>
                </wp:positionH>
                <wp:positionV relativeFrom="paragraph">
                  <wp:posOffset>-391160</wp:posOffset>
                </wp:positionV>
                <wp:extent cx="4236720" cy="781050"/>
                <wp:effectExtent l="0" t="0" r="0" b="0"/>
                <wp:wrapNone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720" cy="781050"/>
                          <a:chOff x="0" y="0"/>
                          <a:chExt cx="4236720" cy="781050"/>
                        </a:xfrm>
                      </wpg:grpSpPr>
                      <pic:pic xmlns:pic="http://schemas.openxmlformats.org/drawingml/2006/picture">
                        <pic:nvPicPr>
                          <pic:cNvPr id="5" name="Imagem 5" descr="logos 20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4962" b="-11904"/>
                          <a:stretch/>
                        </pic:blipFill>
                        <pic:spPr bwMode="auto">
                          <a:xfrm>
                            <a:off x="0" y="123825"/>
                            <a:ext cx="83883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magem 6">
                            <a:extLst>
                              <a:ext uri="{FF2B5EF4-FFF2-40B4-BE49-F238E27FC236}">
                                <a16:creationId xmlns:a16="http://schemas.microsoft.com/office/drawing/2014/main" id="{F1826B3B-C1C3-86DD-8537-4F596AEECE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8675" y="0"/>
                            <a:ext cx="3408045" cy="778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504FCD" id="Agrupar 4" o:spid="_x0000_s1026" style="position:absolute;margin-left:0;margin-top:-30.8pt;width:333.6pt;height:61.5pt;z-index:251659264;mso-position-horizontal:center;mso-position-horizontal-relative:page" coordsize="42367,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5" o:spid="_x0000_s1027" type="#_x0000_t75" alt="logos 2023" style="position:absolute;top:1238;width:8388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">
                  <v:imagedata r:id="rId9" o:title="logos 2023" cropbottom="-7801f" cropright="55681f"/>
                  <v:path arrowok="t"/>
                </v:shape>
                <v:shape id="Imagem 6" o:spid="_x0000_s1028" type="#_x0000_t75" style="position:absolute;left:8286;width:34081;height:7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">
                  <v:imagedata r:id="rId10" o:title=""/>
                  <v:path arrowok="t"/>
                </v:shape>
                <w10:wrap anchorx="page"/>
              </v:group>
            </w:pict>
          </mc:Fallback>
        </mc:AlternateContent>
      </w:r>
    </w:p>
    <w:p w14:paraId="71AC1F68" w14:textId="77777777" w:rsidR="0094196C" w:rsidRDefault="0094196C" w:rsidP="00D00098">
      <w:pPr>
        <w:tabs>
          <w:tab w:val="left" w:pos="567"/>
        </w:tabs>
        <w:rPr>
          <w:rFonts w:ascii="Calibri" w:eastAsia="Calibri" w:hAnsi="Calibri" w:cs="Arial"/>
          <w:b/>
          <w:color w:val="3366FF"/>
          <w:lang w:eastAsia="en-US"/>
        </w:rPr>
      </w:pPr>
    </w:p>
    <w:p w14:paraId="733DBD1C" w14:textId="77777777" w:rsidR="00536573" w:rsidRDefault="00536573" w:rsidP="00D00098">
      <w:pPr>
        <w:tabs>
          <w:tab w:val="left" w:pos="567"/>
        </w:tabs>
        <w:rPr>
          <w:rFonts w:ascii="Calibri" w:eastAsia="Calibri" w:hAnsi="Calibri" w:cs="Arial"/>
          <w:b/>
          <w:color w:val="3366FF"/>
          <w:lang w:eastAsia="en-US"/>
        </w:rPr>
      </w:pPr>
    </w:p>
    <w:p w14:paraId="228CBD68" w14:textId="77777777" w:rsidR="00536573" w:rsidRPr="00D00098" w:rsidRDefault="00536573" w:rsidP="00D00098">
      <w:pPr>
        <w:tabs>
          <w:tab w:val="left" w:pos="567"/>
        </w:tabs>
        <w:rPr>
          <w:rFonts w:ascii="Calibri" w:eastAsia="Calibri" w:hAnsi="Calibri" w:cs="Arial"/>
          <w:b/>
          <w:color w:val="3366FF"/>
          <w:lang w:eastAsia="en-US"/>
        </w:rPr>
      </w:pPr>
    </w:p>
    <w:tbl>
      <w:tblPr>
        <w:tblW w:w="10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5526"/>
        <w:gridCol w:w="4963"/>
      </w:tblGrid>
      <w:tr w:rsidR="00317E28" w:rsidRPr="00D00098" w14:paraId="25799D43" w14:textId="77777777" w:rsidTr="00317E28">
        <w:trPr>
          <w:jc w:val="center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C4AF75B" w14:textId="77777777" w:rsidR="00317E28" w:rsidRPr="00D00098" w:rsidRDefault="00317E28" w:rsidP="00D77391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spacing w:val="80"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 xml:space="preserve">PROGRAMA ESPECIAL DE ESTUDOS </w:t>
            </w:r>
          </w:p>
        </w:tc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0016DB" w14:textId="77777777" w:rsidR="00317E28" w:rsidRPr="00D00098" w:rsidRDefault="00317E2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</w:p>
        </w:tc>
      </w:tr>
    </w:tbl>
    <w:p w14:paraId="4592D4AD" w14:textId="77777777" w:rsidR="00D00098" w:rsidRPr="00D00098" w:rsidRDefault="00D00098" w:rsidP="00D00098">
      <w:pPr>
        <w:tabs>
          <w:tab w:val="left" w:pos="567"/>
        </w:tabs>
        <w:rPr>
          <w:rFonts w:ascii="Calibri" w:eastAsia="Calibri" w:hAnsi="Calibri"/>
          <w:lang w:eastAsia="en-US"/>
        </w:rPr>
      </w:pPr>
    </w:p>
    <w:tbl>
      <w:tblPr>
        <w:tblW w:w="982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1"/>
        <w:gridCol w:w="1572"/>
        <w:gridCol w:w="1179"/>
        <w:gridCol w:w="2124"/>
      </w:tblGrid>
      <w:tr w:rsidR="00D00098" w:rsidRPr="00D00098" w14:paraId="6EAC79BE" w14:textId="77777777" w:rsidTr="00AF4123">
        <w:trPr>
          <w:cantSplit/>
          <w:trHeight w:val="362"/>
          <w:jc w:val="center"/>
        </w:trPr>
        <w:tc>
          <w:tcPr>
            <w:tcW w:w="9826" w:type="dxa"/>
            <w:gridSpan w:val="4"/>
            <w:vAlign w:val="center"/>
          </w:tcPr>
          <w:p w14:paraId="2CF5D9AC" w14:textId="4C5439AF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Aluno</w:t>
            </w:r>
            <w:r w:rsidR="000655E6">
              <w:rPr>
                <w:rFonts w:ascii="Calibri" w:eastAsia="Calibri" w:hAnsi="Calibri" w:cs="Arial"/>
                <w:lang w:eastAsia="en-US"/>
              </w:rPr>
              <w:t>: VITÓRIA EDUARDA DA SILVA</w:t>
            </w:r>
          </w:p>
        </w:tc>
      </w:tr>
      <w:tr w:rsidR="00D00098" w:rsidRPr="00D00098" w14:paraId="7D754286" w14:textId="77777777" w:rsidTr="00AF4123">
        <w:trPr>
          <w:cantSplit/>
          <w:trHeight w:val="362"/>
          <w:jc w:val="center"/>
        </w:trPr>
        <w:tc>
          <w:tcPr>
            <w:tcW w:w="4951" w:type="dxa"/>
            <w:vAlign w:val="center"/>
          </w:tcPr>
          <w:p w14:paraId="69C75B31" w14:textId="3552440C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Curso</w:t>
            </w:r>
            <w:r w:rsidR="000655E6">
              <w:rPr>
                <w:rFonts w:ascii="Calibri" w:eastAsia="Calibri" w:hAnsi="Calibri" w:cs="Arial"/>
                <w:lang w:eastAsia="en-US"/>
              </w:rPr>
              <w:t xml:space="preserve">: 1º </w:t>
            </w:r>
            <w:proofErr w:type="spellStart"/>
            <w:r w:rsidR="000655E6">
              <w:rPr>
                <w:rFonts w:ascii="Calibri" w:eastAsia="Calibri" w:hAnsi="Calibri" w:cs="Arial"/>
                <w:lang w:eastAsia="en-US"/>
              </w:rPr>
              <w:t>Mtec</w:t>
            </w:r>
            <w:proofErr w:type="spellEnd"/>
            <w:r w:rsidR="000655E6">
              <w:rPr>
                <w:rFonts w:ascii="Calibri" w:eastAsia="Calibri" w:hAnsi="Calibri" w:cs="Arial"/>
                <w:lang w:eastAsia="en-US"/>
              </w:rPr>
              <w:t xml:space="preserve"> N - RH</w:t>
            </w:r>
          </w:p>
        </w:tc>
        <w:tc>
          <w:tcPr>
            <w:tcW w:w="1572" w:type="dxa"/>
            <w:vAlign w:val="center"/>
          </w:tcPr>
          <w:p w14:paraId="200259AB" w14:textId="3C3519FB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Semestre</w:t>
            </w:r>
            <w:r w:rsidR="000655E6">
              <w:rPr>
                <w:rFonts w:ascii="Calibri" w:eastAsia="Calibri" w:hAnsi="Calibri" w:cs="Arial"/>
                <w:lang w:eastAsia="en-US"/>
              </w:rPr>
              <w:t>: 1º</w:t>
            </w:r>
          </w:p>
        </w:tc>
        <w:tc>
          <w:tcPr>
            <w:tcW w:w="1179" w:type="dxa"/>
            <w:vAlign w:val="center"/>
          </w:tcPr>
          <w:p w14:paraId="1536BA0F" w14:textId="2F6C6BA2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Ano:</w:t>
            </w:r>
            <w:r w:rsidR="000655E6">
              <w:rPr>
                <w:rFonts w:ascii="Calibri" w:eastAsia="Calibri" w:hAnsi="Calibri" w:cs="Arial"/>
                <w:lang w:eastAsia="en-US"/>
              </w:rPr>
              <w:t xml:space="preserve"> 2025</w:t>
            </w:r>
          </w:p>
        </w:tc>
        <w:tc>
          <w:tcPr>
            <w:tcW w:w="2121" w:type="dxa"/>
            <w:vAlign w:val="center"/>
          </w:tcPr>
          <w:p w14:paraId="6F8C891E" w14:textId="137D135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Módulo/Série</w:t>
            </w:r>
            <w:r w:rsidR="000655E6">
              <w:rPr>
                <w:rFonts w:ascii="Calibri" w:eastAsia="Calibri" w:hAnsi="Calibri" w:cs="Arial"/>
                <w:lang w:eastAsia="en-US"/>
              </w:rPr>
              <w:t>: 1ª</w:t>
            </w:r>
          </w:p>
        </w:tc>
      </w:tr>
      <w:tr w:rsidR="00D00098" w:rsidRPr="00D00098" w14:paraId="2FD34767" w14:textId="77777777" w:rsidTr="00AF4123">
        <w:trPr>
          <w:cantSplit/>
          <w:trHeight w:val="362"/>
          <w:jc w:val="center"/>
        </w:trPr>
        <w:tc>
          <w:tcPr>
            <w:tcW w:w="9826" w:type="dxa"/>
            <w:gridSpan w:val="4"/>
            <w:vAlign w:val="center"/>
          </w:tcPr>
          <w:p w14:paraId="16860DFC" w14:textId="402F64F3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Componente Curricular</w:t>
            </w:r>
            <w:r w:rsidR="000655E6">
              <w:rPr>
                <w:rFonts w:ascii="Calibri" w:eastAsia="Calibri" w:hAnsi="Calibri" w:cs="Arial"/>
                <w:lang w:eastAsia="en-US"/>
              </w:rPr>
              <w:t>: Matemática</w:t>
            </w:r>
          </w:p>
        </w:tc>
      </w:tr>
      <w:tr w:rsidR="00D00098" w:rsidRPr="00D00098" w14:paraId="2564BD79" w14:textId="77777777" w:rsidTr="00AF4123">
        <w:trPr>
          <w:cantSplit/>
          <w:trHeight w:val="459"/>
          <w:jc w:val="center"/>
        </w:trPr>
        <w:tc>
          <w:tcPr>
            <w:tcW w:w="9826" w:type="dxa"/>
            <w:gridSpan w:val="4"/>
            <w:vAlign w:val="center"/>
          </w:tcPr>
          <w:p w14:paraId="5766FF80" w14:textId="030AEC8F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Professor</w:t>
            </w:r>
            <w:r w:rsidR="000655E6">
              <w:rPr>
                <w:rFonts w:ascii="Calibri" w:eastAsia="Calibri" w:hAnsi="Calibri" w:cs="Arial"/>
                <w:lang w:eastAsia="en-US"/>
              </w:rPr>
              <w:t>: Eduardo Ono</w:t>
            </w:r>
          </w:p>
        </w:tc>
      </w:tr>
    </w:tbl>
    <w:p w14:paraId="24C59AFC" w14:textId="77777777" w:rsidR="00D00098" w:rsidRPr="00D00098" w:rsidRDefault="00D00098" w:rsidP="00D00098">
      <w:pPr>
        <w:tabs>
          <w:tab w:val="left" w:pos="567"/>
        </w:tabs>
        <w:rPr>
          <w:rFonts w:ascii="Calibri" w:eastAsia="Calibri" w:hAnsi="Calibri"/>
          <w:lang w:eastAsia="en-US"/>
        </w:rPr>
      </w:pPr>
    </w:p>
    <w:tbl>
      <w:tblPr>
        <w:tblW w:w="981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4"/>
        <w:gridCol w:w="3289"/>
        <w:gridCol w:w="3148"/>
      </w:tblGrid>
      <w:tr w:rsidR="00D00098" w:rsidRPr="00D00098" w14:paraId="662FB7E7" w14:textId="77777777" w:rsidTr="000655E6">
        <w:trPr>
          <w:trHeight w:hRule="exact" w:val="233"/>
          <w:jc w:val="center"/>
        </w:trPr>
        <w:tc>
          <w:tcPr>
            <w:tcW w:w="3374" w:type="dxa"/>
            <w:shd w:val="clear" w:color="auto" w:fill="D9D9D9"/>
            <w:vAlign w:val="center"/>
          </w:tcPr>
          <w:p w14:paraId="4BD768B9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Competência(s)</w:t>
            </w:r>
          </w:p>
        </w:tc>
        <w:tc>
          <w:tcPr>
            <w:tcW w:w="3289" w:type="dxa"/>
            <w:shd w:val="clear" w:color="auto" w:fill="D9D9D9"/>
            <w:vAlign w:val="center"/>
          </w:tcPr>
          <w:p w14:paraId="21D95D5F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Habilidade (s)</w:t>
            </w:r>
          </w:p>
        </w:tc>
        <w:tc>
          <w:tcPr>
            <w:tcW w:w="3148" w:type="dxa"/>
            <w:shd w:val="clear" w:color="auto" w:fill="D9D9D9"/>
            <w:vAlign w:val="center"/>
          </w:tcPr>
          <w:p w14:paraId="2ADFC906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Base(s) Tecnológica (s) ou Cient</w:t>
            </w:r>
            <w:r w:rsidR="00E11696">
              <w:rPr>
                <w:rFonts w:ascii="Calibri" w:eastAsia="Calibri" w:hAnsi="Calibri" w:cs="Arial"/>
                <w:b/>
                <w:lang w:eastAsia="en-US"/>
              </w:rPr>
              <w:t>í</w:t>
            </w:r>
            <w:r w:rsidRPr="00D00098">
              <w:rPr>
                <w:rFonts w:ascii="Calibri" w:eastAsia="Calibri" w:hAnsi="Calibri" w:cs="Arial"/>
                <w:b/>
                <w:lang w:eastAsia="en-US"/>
              </w:rPr>
              <w:t>fica (s)</w:t>
            </w:r>
          </w:p>
        </w:tc>
      </w:tr>
      <w:tr w:rsidR="00D00098" w:rsidRPr="00D00098" w14:paraId="58C5F134" w14:textId="77777777" w:rsidTr="000655E6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4FAF191F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0B638BF0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04FC2938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728DCDF2" w14:textId="77777777" w:rsidTr="000655E6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3CC34A02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2AFAFAB5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7970AC45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50E93BB9" w14:textId="77777777" w:rsidTr="000655E6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4522B8EC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601D00E3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53B7E56C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2ACCDF54" w14:textId="77777777" w:rsidTr="000655E6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1EA4F9BB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3A0D4663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2A521A6F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2F4F1214" w14:textId="77777777" w:rsidTr="000655E6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10A06C8A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7570A77F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7DD6AA45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5D2E3FCF" w14:textId="77777777" w:rsidTr="000655E6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07754A3B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39AD7F6B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4FFDF85F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38526127" w14:textId="77777777" w:rsidTr="000655E6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5252C63C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4C8BC410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28ED729B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2F0901EC" w14:textId="77777777" w:rsidTr="000655E6">
        <w:trPr>
          <w:trHeight w:hRule="exact" w:val="292"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center"/>
          </w:tcPr>
          <w:p w14:paraId="4B65DB86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1DA39307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274C23E0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1DEFD749" w14:textId="77777777" w:rsidTr="000655E6">
        <w:trPr>
          <w:trHeight w:hRule="exact" w:val="58"/>
          <w:jc w:val="center"/>
        </w:trPr>
        <w:tc>
          <w:tcPr>
            <w:tcW w:w="3374" w:type="dxa"/>
            <w:tcBorders>
              <w:left w:val="nil"/>
              <w:right w:val="nil"/>
            </w:tcBorders>
            <w:vAlign w:val="center"/>
          </w:tcPr>
          <w:p w14:paraId="079B8165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6437" w:type="dxa"/>
            <w:gridSpan w:val="2"/>
            <w:tcBorders>
              <w:left w:val="nil"/>
              <w:right w:val="nil"/>
            </w:tcBorders>
            <w:vAlign w:val="center"/>
          </w:tcPr>
          <w:p w14:paraId="73BFBE2E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722B411D" w14:textId="77777777" w:rsidTr="00D00098">
        <w:trPr>
          <w:trHeight w:hRule="exact" w:val="292"/>
          <w:jc w:val="center"/>
        </w:trPr>
        <w:tc>
          <w:tcPr>
            <w:tcW w:w="9811" w:type="dxa"/>
            <w:gridSpan w:val="3"/>
            <w:shd w:val="clear" w:color="auto" w:fill="D9D9D9"/>
            <w:vAlign w:val="center"/>
          </w:tcPr>
          <w:p w14:paraId="1522C6A4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CRONOGRAMA</w:t>
            </w:r>
          </w:p>
        </w:tc>
      </w:tr>
      <w:tr w:rsidR="00D00098" w:rsidRPr="00D00098" w14:paraId="48038564" w14:textId="77777777" w:rsidTr="000655E6">
        <w:trPr>
          <w:trHeight w:hRule="exact" w:val="292"/>
          <w:jc w:val="center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14:paraId="006DF6F1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Atividades</w:t>
            </w: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15A72357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Data de realização</w:t>
            </w:r>
          </w:p>
        </w:tc>
      </w:tr>
      <w:tr w:rsidR="000655E6" w:rsidRPr="00D00098" w14:paraId="33543501" w14:textId="77777777" w:rsidTr="000655E6">
        <w:trPr>
          <w:trHeight w:hRule="exact" w:val="292"/>
          <w:jc w:val="center"/>
        </w:trPr>
        <w:tc>
          <w:tcPr>
            <w:tcW w:w="666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4A2128ED" w14:textId="1B2C072C" w:rsidR="000655E6" w:rsidRPr="00D00098" w:rsidRDefault="000655E6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>
              <w:rPr>
                <w:rFonts w:ascii="Calibri" w:eastAsia="Calibri" w:hAnsi="Calibri" w:cs="Arial"/>
                <w:lang w:eastAsia="en-US"/>
              </w:rPr>
              <w:t xml:space="preserve">Acompanhar o conteúdo ministrado através do site </w:t>
            </w:r>
            <w:r w:rsidRPr="000655E6">
              <w:rPr>
                <w:rFonts w:ascii="Calibri" w:eastAsia="Calibri" w:hAnsi="Calibri" w:cs="Arial"/>
                <w:lang w:eastAsia="en-US"/>
              </w:rPr>
              <w:t>https://github.com/eduardo-ono/Matematica/tree/main/recursos-humanos-mtec/2025-1o-ano-n</w:t>
            </w: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752BFB4A" w14:textId="77777777" w:rsidR="000655E6" w:rsidRPr="00D00098" w:rsidRDefault="000655E6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0655E6" w:rsidRPr="00D00098" w14:paraId="7804C5B0" w14:textId="77777777" w:rsidTr="000655E6">
        <w:trPr>
          <w:trHeight w:hRule="exact" w:val="292"/>
          <w:jc w:val="center"/>
        </w:trPr>
        <w:tc>
          <w:tcPr>
            <w:tcW w:w="6663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082293A" w14:textId="77777777" w:rsidR="000655E6" w:rsidRPr="00D00098" w:rsidRDefault="000655E6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5C7462F2" w14:textId="77777777" w:rsidR="000655E6" w:rsidRPr="00D00098" w:rsidRDefault="000655E6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0655E6" w:rsidRPr="00D00098" w14:paraId="4358E016" w14:textId="77777777" w:rsidTr="000655E6">
        <w:trPr>
          <w:trHeight w:hRule="exact" w:val="292"/>
          <w:jc w:val="center"/>
        </w:trPr>
        <w:tc>
          <w:tcPr>
            <w:tcW w:w="6663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A20E0BA" w14:textId="77777777" w:rsidR="000655E6" w:rsidRPr="00D00098" w:rsidRDefault="000655E6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0A5A4013" w14:textId="77777777" w:rsidR="000655E6" w:rsidRPr="00D00098" w:rsidRDefault="000655E6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D00098" w:rsidRPr="00D00098" w14:paraId="69EE66D2" w14:textId="77777777" w:rsidTr="000655E6">
        <w:trPr>
          <w:trHeight w:hRule="exact" w:val="292"/>
          <w:jc w:val="center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14:paraId="439974E6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71266B47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D00098" w:rsidRPr="00D00098" w14:paraId="408AA062" w14:textId="77777777" w:rsidTr="000655E6">
        <w:trPr>
          <w:trHeight w:hRule="exact" w:val="292"/>
          <w:jc w:val="center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14:paraId="79EB7302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58A80312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D00098" w:rsidRPr="00D00098" w14:paraId="198CAC63" w14:textId="77777777" w:rsidTr="000655E6">
        <w:trPr>
          <w:trHeight w:hRule="exact" w:val="292"/>
          <w:jc w:val="center"/>
        </w:trPr>
        <w:tc>
          <w:tcPr>
            <w:tcW w:w="6663" w:type="dxa"/>
            <w:gridSpan w:val="2"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14:paraId="21379716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3148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14:paraId="6CABE568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</w:tbl>
    <w:p w14:paraId="44BE1121" w14:textId="77777777" w:rsidR="00D00098" w:rsidRPr="00D00098" w:rsidRDefault="00D00098" w:rsidP="00D00098">
      <w:pPr>
        <w:tabs>
          <w:tab w:val="left" w:pos="567"/>
        </w:tabs>
        <w:jc w:val="right"/>
        <w:rPr>
          <w:rFonts w:ascii="Calibri" w:eastAsia="Calibri" w:hAnsi="Calibri"/>
          <w:lang w:eastAsia="en-US"/>
        </w:rPr>
      </w:pPr>
    </w:p>
    <w:tbl>
      <w:tblPr>
        <w:tblW w:w="9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9"/>
        <w:gridCol w:w="869"/>
        <w:gridCol w:w="294"/>
        <w:gridCol w:w="868"/>
        <w:gridCol w:w="294"/>
        <w:gridCol w:w="1765"/>
        <w:gridCol w:w="670"/>
        <w:gridCol w:w="851"/>
        <w:gridCol w:w="294"/>
        <w:gridCol w:w="1140"/>
        <w:gridCol w:w="294"/>
        <w:gridCol w:w="1897"/>
        <w:gridCol w:w="6"/>
      </w:tblGrid>
      <w:tr w:rsidR="00D00098" w:rsidRPr="00D00098" w14:paraId="6CC77E70" w14:textId="77777777" w:rsidTr="00D00098">
        <w:trPr>
          <w:trHeight w:hRule="exact" w:val="297"/>
          <w:jc w:val="center"/>
        </w:trPr>
        <w:tc>
          <w:tcPr>
            <w:tcW w:w="4683" w:type="dxa"/>
            <w:gridSpan w:val="6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AA3FD8C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Aluno</w:t>
            </w:r>
          </w:p>
        </w:tc>
        <w:tc>
          <w:tcPr>
            <w:tcW w:w="5158" w:type="dxa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42C68B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Professor</w:t>
            </w:r>
          </w:p>
        </w:tc>
      </w:tr>
      <w:tr w:rsidR="00D00098" w:rsidRPr="00D00098" w14:paraId="272A5840" w14:textId="77777777" w:rsidTr="00AF4123">
        <w:tblPrEx>
          <w:tblBorders>
            <w:right w:val="none" w:sz="0" w:space="0" w:color="auto"/>
          </w:tblBorders>
        </w:tblPrEx>
        <w:trPr>
          <w:trHeight w:hRule="exact" w:val="355"/>
          <w:jc w:val="center"/>
        </w:trPr>
        <w:tc>
          <w:tcPr>
            <w:tcW w:w="46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A7484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Ciente.</w:t>
            </w:r>
          </w:p>
        </w:tc>
        <w:tc>
          <w:tcPr>
            <w:tcW w:w="515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4C01A" w14:textId="76C9991F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Elaborador por:</w:t>
            </w:r>
            <w:r w:rsidR="000655E6">
              <w:rPr>
                <w:rFonts w:ascii="Calibri" w:eastAsia="Calibri" w:hAnsi="Calibri" w:cs="Arial"/>
                <w:lang w:eastAsia="en-US"/>
              </w:rPr>
              <w:t xml:space="preserve"> Eduardo Ono</w:t>
            </w:r>
          </w:p>
        </w:tc>
      </w:tr>
      <w:tr w:rsidR="00D00098" w:rsidRPr="00D00098" w14:paraId="19774C0C" w14:textId="77777777" w:rsidTr="00AF4123">
        <w:tblPrEx>
          <w:tblBorders>
            <w:right w:val="none" w:sz="0" w:space="0" w:color="auto"/>
          </w:tblBorders>
        </w:tblPrEx>
        <w:trPr>
          <w:gridAfter w:val="1"/>
          <w:wAfter w:w="6" w:type="dxa"/>
          <w:trHeight w:hRule="exact" w:val="355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E884893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Data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54E127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E8662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/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864920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01D48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/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FFFAA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1DFF28D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Data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68E43C" w14:textId="12F7ABD4" w:rsidR="00D00098" w:rsidRPr="00D00098" w:rsidRDefault="000655E6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>
              <w:rPr>
                <w:rFonts w:ascii="Calibri" w:eastAsia="Calibri" w:hAnsi="Calibri" w:cs="Arial"/>
                <w:lang w:eastAsia="en-US"/>
              </w:rPr>
              <w:t>14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8C9E9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/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36A9B8" w14:textId="6AB10191" w:rsidR="00D00098" w:rsidRPr="00D00098" w:rsidRDefault="000655E6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>
              <w:rPr>
                <w:rFonts w:ascii="Calibri" w:eastAsia="Calibri" w:hAnsi="Calibri" w:cs="Arial"/>
                <w:lang w:eastAsia="en-US"/>
              </w:rPr>
              <w:t>02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9A28F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/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999" w14:textId="20646D31" w:rsidR="00D00098" w:rsidRPr="00D00098" w:rsidRDefault="000655E6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>
              <w:rPr>
                <w:rFonts w:ascii="Calibri" w:eastAsia="Calibri" w:hAnsi="Calibri" w:cs="Arial"/>
                <w:lang w:eastAsia="en-US"/>
              </w:rPr>
              <w:t>2025</w:t>
            </w:r>
          </w:p>
        </w:tc>
      </w:tr>
      <w:tr w:rsidR="00D00098" w:rsidRPr="00D00098" w14:paraId="3BD2A553" w14:textId="77777777" w:rsidTr="00AF4123">
        <w:trPr>
          <w:trHeight w:hRule="exact" w:val="415"/>
          <w:jc w:val="center"/>
        </w:trPr>
        <w:tc>
          <w:tcPr>
            <w:tcW w:w="4683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D18CE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515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9D47A6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D00098" w:rsidRPr="00D00098" w14:paraId="7279815B" w14:textId="77777777" w:rsidTr="00AF4123">
        <w:trPr>
          <w:trHeight w:hRule="exact" w:val="297"/>
          <w:jc w:val="center"/>
        </w:trPr>
        <w:tc>
          <w:tcPr>
            <w:tcW w:w="468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469C" w14:textId="77777777" w:rsidR="00D00098" w:rsidRPr="0094196C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color w:val="000000" w:themeColor="text1"/>
                <w:lang w:eastAsia="en-US"/>
              </w:rPr>
            </w:pPr>
            <w:r w:rsidRPr="0094196C">
              <w:rPr>
                <w:rFonts w:ascii="Calibri" w:hAnsi="Calibri" w:cs="Arial"/>
                <w:color w:val="000000" w:themeColor="text1"/>
              </w:rPr>
              <w:t>(ass. do Aluno e Responsável, se menor)</w:t>
            </w:r>
          </w:p>
        </w:tc>
        <w:tc>
          <w:tcPr>
            <w:tcW w:w="515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7FE6" w14:textId="77777777" w:rsidR="00D00098" w:rsidRPr="0094196C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color w:val="000000" w:themeColor="text1"/>
                <w:lang w:eastAsia="en-US"/>
              </w:rPr>
            </w:pPr>
            <w:r w:rsidRPr="0094196C">
              <w:rPr>
                <w:rFonts w:ascii="Calibri" w:hAnsi="Calibri" w:cs="Arial"/>
                <w:color w:val="000000" w:themeColor="text1"/>
              </w:rPr>
              <w:t>(ass. Professor)</w:t>
            </w:r>
          </w:p>
        </w:tc>
      </w:tr>
    </w:tbl>
    <w:p w14:paraId="3A6461FE" w14:textId="77777777" w:rsidR="00D00098" w:rsidRPr="00D00098" w:rsidRDefault="00D00098" w:rsidP="00D00098">
      <w:pPr>
        <w:tabs>
          <w:tab w:val="left" w:pos="567"/>
        </w:tabs>
        <w:jc w:val="right"/>
        <w:rPr>
          <w:rFonts w:ascii="Calibri" w:eastAsia="Calibri" w:hAnsi="Calibri"/>
          <w:lang w:eastAsia="en-US"/>
        </w:rPr>
      </w:pPr>
    </w:p>
    <w:tbl>
      <w:tblPr>
        <w:tblW w:w="981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8"/>
        <w:gridCol w:w="1604"/>
        <w:gridCol w:w="1939"/>
        <w:gridCol w:w="2140"/>
      </w:tblGrid>
      <w:tr w:rsidR="00D00098" w:rsidRPr="00D00098" w14:paraId="5B4F7C85" w14:textId="77777777" w:rsidTr="00604068">
        <w:trPr>
          <w:cantSplit/>
          <w:trHeight w:hRule="exact" w:val="292"/>
          <w:jc w:val="center"/>
        </w:trPr>
        <w:tc>
          <w:tcPr>
            <w:tcW w:w="9811" w:type="dxa"/>
            <w:gridSpan w:val="4"/>
            <w:shd w:val="clear" w:color="auto" w:fill="D9D9D9"/>
            <w:vAlign w:val="center"/>
          </w:tcPr>
          <w:p w14:paraId="38101056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RESULTADO DAS AVALIAÇÕES</w:t>
            </w:r>
          </w:p>
        </w:tc>
      </w:tr>
      <w:tr w:rsidR="00D00098" w:rsidRPr="00D00098" w14:paraId="0A9B3B20" w14:textId="77777777" w:rsidTr="00604068">
        <w:trPr>
          <w:cantSplit/>
          <w:trHeight w:val="263"/>
          <w:jc w:val="center"/>
        </w:trPr>
        <w:tc>
          <w:tcPr>
            <w:tcW w:w="4128" w:type="dxa"/>
            <w:vAlign w:val="center"/>
          </w:tcPr>
          <w:p w14:paraId="1368ECE3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Instrumentos Utilizados</w:t>
            </w:r>
          </w:p>
        </w:tc>
        <w:tc>
          <w:tcPr>
            <w:tcW w:w="1604" w:type="dxa"/>
            <w:vAlign w:val="center"/>
          </w:tcPr>
          <w:p w14:paraId="3B546987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Data/Ciência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30612833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Menção Final Obtida</w:t>
            </w:r>
          </w:p>
        </w:tc>
        <w:tc>
          <w:tcPr>
            <w:tcW w:w="2140" w:type="dxa"/>
            <w:tcBorders>
              <w:bottom w:val="single" w:sz="4" w:space="0" w:color="auto"/>
            </w:tcBorders>
            <w:vAlign w:val="center"/>
          </w:tcPr>
          <w:p w14:paraId="1A50034C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Assinatura do Professor</w:t>
            </w:r>
          </w:p>
        </w:tc>
      </w:tr>
      <w:tr w:rsidR="00D00098" w:rsidRPr="00D00098" w14:paraId="457B2843" w14:textId="77777777" w:rsidTr="00604068">
        <w:trPr>
          <w:cantSplit/>
          <w:trHeight w:hRule="exact" w:val="350"/>
          <w:jc w:val="center"/>
        </w:trPr>
        <w:tc>
          <w:tcPr>
            <w:tcW w:w="4128" w:type="dxa"/>
            <w:vAlign w:val="center"/>
          </w:tcPr>
          <w:p w14:paraId="0037FD2A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604" w:type="dxa"/>
            <w:tcBorders>
              <w:right w:val="single" w:sz="4" w:space="0" w:color="auto"/>
            </w:tcBorders>
            <w:vAlign w:val="center"/>
          </w:tcPr>
          <w:p w14:paraId="7EF7F31E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6D551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23941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0E8EB096" w14:textId="77777777" w:rsidTr="00604068">
        <w:trPr>
          <w:cantSplit/>
          <w:trHeight w:hRule="exact" w:val="350"/>
          <w:jc w:val="center"/>
        </w:trPr>
        <w:tc>
          <w:tcPr>
            <w:tcW w:w="4128" w:type="dxa"/>
            <w:vAlign w:val="center"/>
          </w:tcPr>
          <w:p w14:paraId="20C46E47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604" w:type="dxa"/>
            <w:tcBorders>
              <w:right w:val="single" w:sz="4" w:space="0" w:color="auto"/>
            </w:tcBorders>
            <w:vAlign w:val="center"/>
          </w:tcPr>
          <w:p w14:paraId="2AC76EC3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107EE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A0E2E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40C6D473" w14:textId="77777777" w:rsidTr="00604068">
        <w:trPr>
          <w:cantSplit/>
          <w:trHeight w:hRule="exact" w:val="350"/>
          <w:jc w:val="center"/>
        </w:trPr>
        <w:tc>
          <w:tcPr>
            <w:tcW w:w="4128" w:type="dxa"/>
            <w:vAlign w:val="center"/>
          </w:tcPr>
          <w:p w14:paraId="131934F9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604" w:type="dxa"/>
            <w:tcBorders>
              <w:right w:val="single" w:sz="4" w:space="0" w:color="auto"/>
            </w:tcBorders>
            <w:vAlign w:val="center"/>
          </w:tcPr>
          <w:p w14:paraId="4911FD10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62906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0BFB2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676B6CB8" w14:textId="77777777" w:rsidTr="00604068">
        <w:trPr>
          <w:cantSplit/>
          <w:trHeight w:hRule="exact" w:val="350"/>
          <w:jc w:val="center"/>
        </w:trPr>
        <w:tc>
          <w:tcPr>
            <w:tcW w:w="4128" w:type="dxa"/>
            <w:vAlign w:val="center"/>
          </w:tcPr>
          <w:p w14:paraId="26D10FE1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604" w:type="dxa"/>
            <w:tcBorders>
              <w:right w:val="single" w:sz="4" w:space="0" w:color="auto"/>
            </w:tcBorders>
            <w:vAlign w:val="center"/>
          </w:tcPr>
          <w:p w14:paraId="3D5AE4E2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B8A24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F7153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1219D106" w14:textId="77777777" w:rsidTr="00604068">
        <w:trPr>
          <w:cantSplit/>
          <w:trHeight w:hRule="exact" w:val="350"/>
          <w:jc w:val="center"/>
        </w:trPr>
        <w:tc>
          <w:tcPr>
            <w:tcW w:w="4128" w:type="dxa"/>
            <w:vAlign w:val="center"/>
          </w:tcPr>
          <w:p w14:paraId="1F36BA71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604" w:type="dxa"/>
            <w:tcBorders>
              <w:right w:val="single" w:sz="4" w:space="0" w:color="auto"/>
            </w:tcBorders>
            <w:vAlign w:val="center"/>
          </w:tcPr>
          <w:p w14:paraId="119B5499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9395E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A7F12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</w:tbl>
    <w:tbl>
      <w:tblPr>
        <w:tblpPr w:leftFromText="141" w:rightFromText="141" w:vertAnchor="text" w:horzAnchor="margin" w:tblpX="424" w:tblpY="24"/>
        <w:tblW w:w="978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79"/>
        <w:gridCol w:w="815"/>
        <w:gridCol w:w="214"/>
        <w:gridCol w:w="1032"/>
        <w:gridCol w:w="146"/>
        <w:gridCol w:w="1969"/>
        <w:gridCol w:w="5001"/>
      </w:tblGrid>
      <w:tr w:rsidR="00604068" w:rsidRPr="00D00098" w14:paraId="2A5895F2" w14:textId="77777777" w:rsidTr="00E011EE">
        <w:trPr>
          <w:trHeight w:val="292"/>
        </w:trPr>
        <w:tc>
          <w:tcPr>
            <w:tcW w:w="9781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</w:tcPr>
          <w:p w14:paraId="037493D9" w14:textId="77777777" w:rsidR="00604068" w:rsidRPr="00D00098" w:rsidRDefault="00604068" w:rsidP="00E011EE">
            <w:pPr>
              <w:tabs>
                <w:tab w:val="left" w:pos="567"/>
              </w:tabs>
              <w:ind w:firstLine="426"/>
              <w:jc w:val="center"/>
              <w:rPr>
                <w:rFonts w:ascii="Calibri" w:eastAsia="Calibri" w:hAnsi="Calibri" w:cs="Arial"/>
                <w:b/>
                <w:bCs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Preencher somente após o aluno ter concluído a Progressão Parcial/Adaptação Curricular</w:t>
            </w:r>
          </w:p>
        </w:tc>
      </w:tr>
      <w:tr w:rsidR="00604068" w:rsidRPr="00D00098" w14:paraId="179DFE12" w14:textId="77777777" w:rsidTr="00E011EE">
        <w:trPr>
          <w:trHeight w:val="508"/>
        </w:trPr>
        <w:tc>
          <w:tcPr>
            <w:tcW w:w="978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7D1B8A" w14:textId="77777777" w:rsidR="00604068" w:rsidRDefault="00604068" w:rsidP="00E011EE">
            <w:pPr>
              <w:keepNext/>
              <w:tabs>
                <w:tab w:val="left" w:pos="567"/>
              </w:tabs>
              <w:outlineLvl w:val="0"/>
              <w:rPr>
                <w:rFonts w:ascii="Calibri" w:hAnsi="Calibri" w:cs="Arial"/>
                <w:color w:val="000000" w:themeColor="text1"/>
              </w:rPr>
            </w:pPr>
            <w:bookmarkStart w:id="0" w:name="_Toc460586291"/>
            <w:r w:rsidRPr="0094196C">
              <w:rPr>
                <w:rFonts w:ascii="Calibri" w:hAnsi="Calibri" w:cs="Arial"/>
                <w:color w:val="000000" w:themeColor="text1"/>
              </w:rPr>
              <w:t>À Secretaria Acadêmica.</w:t>
            </w:r>
            <w:bookmarkEnd w:id="0"/>
          </w:p>
          <w:p w14:paraId="11964092" w14:textId="77777777" w:rsidR="00E11696" w:rsidRPr="0094196C" w:rsidRDefault="00E11696" w:rsidP="00E011EE">
            <w:pPr>
              <w:keepNext/>
              <w:tabs>
                <w:tab w:val="left" w:pos="567"/>
              </w:tabs>
              <w:outlineLvl w:val="0"/>
              <w:rPr>
                <w:rFonts w:ascii="Calibri" w:hAnsi="Calibri" w:cs="Arial"/>
                <w:color w:val="000000" w:themeColor="text1"/>
              </w:rPr>
            </w:pPr>
          </w:p>
          <w:p w14:paraId="4C37E6CC" w14:textId="77777777" w:rsidR="00604068" w:rsidRPr="0094196C" w:rsidRDefault="00604068" w:rsidP="00E011EE">
            <w:pPr>
              <w:keepNext/>
              <w:tabs>
                <w:tab w:val="left" w:pos="567"/>
              </w:tabs>
              <w:outlineLvl w:val="0"/>
              <w:rPr>
                <w:rFonts w:ascii="Calibri" w:hAnsi="Calibri" w:cs="Arial"/>
                <w:color w:val="000000" w:themeColor="text1"/>
              </w:rPr>
            </w:pPr>
            <w:bookmarkStart w:id="1" w:name="_Toc460586292"/>
            <w:r w:rsidRPr="0094196C">
              <w:rPr>
                <w:rFonts w:ascii="Calibri" w:hAnsi="Calibri" w:cs="Arial"/>
                <w:color w:val="000000" w:themeColor="text1"/>
              </w:rPr>
              <w:t xml:space="preserve">O aluno concluiu o Programa Especial de Estudos de Progressão Parcial </w:t>
            </w:r>
            <w:bookmarkEnd w:id="1"/>
            <w:r w:rsidRPr="0094196C">
              <w:rPr>
                <w:rFonts w:ascii="Calibri" w:hAnsi="Calibri" w:cs="Arial"/>
                <w:color w:val="000000" w:themeColor="text1"/>
              </w:rPr>
              <w:t>de __________________________________</w:t>
            </w:r>
          </w:p>
        </w:tc>
      </w:tr>
      <w:tr w:rsidR="00604068" w:rsidRPr="00D00098" w14:paraId="5437307F" w14:textId="77777777" w:rsidTr="00E011EE">
        <w:trPr>
          <w:trHeight w:hRule="exact" w:val="325"/>
        </w:trPr>
        <w:tc>
          <w:tcPr>
            <w:tcW w:w="281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28C9D7" w14:textId="77777777" w:rsidR="00604068" w:rsidRPr="0094196C" w:rsidRDefault="00604068" w:rsidP="00E011EE">
            <w:pPr>
              <w:keepNext/>
              <w:tabs>
                <w:tab w:val="left" w:pos="567"/>
              </w:tabs>
              <w:outlineLvl w:val="0"/>
              <w:rPr>
                <w:rFonts w:ascii="Calibri" w:hAnsi="Calibri" w:cs="Arial"/>
                <w:color w:val="000000" w:themeColor="text1"/>
              </w:rPr>
            </w:pPr>
            <w:bookmarkStart w:id="2" w:name="_Toc460586293"/>
            <w:r w:rsidRPr="0094196C">
              <w:rPr>
                <w:rFonts w:ascii="Calibri" w:hAnsi="Calibri" w:cs="Arial"/>
                <w:color w:val="000000" w:themeColor="text1"/>
              </w:rPr>
              <w:t>em ___________ e obteve a menção :</w:t>
            </w:r>
            <w:bookmarkEnd w:id="2"/>
            <w:r w:rsidRPr="0094196C">
              <w:rPr>
                <w:rFonts w:ascii="Calibri" w:hAnsi="Calibri" w:cs="Arial"/>
                <w:color w:val="000000" w:themeColor="text1"/>
              </w:rPr>
              <w:t xml:space="preserve"> </w:t>
            </w:r>
          </w:p>
        </w:tc>
        <w:tc>
          <w:tcPr>
            <w:tcW w:w="6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3F3A7" w14:textId="77777777" w:rsidR="00604068" w:rsidRPr="0094196C" w:rsidRDefault="00604068" w:rsidP="00E011EE">
            <w:pPr>
              <w:keepNext/>
              <w:tabs>
                <w:tab w:val="left" w:pos="567"/>
              </w:tabs>
              <w:outlineLvl w:val="0"/>
              <w:rPr>
                <w:rFonts w:ascii="Calibri" w:hAnsi="Calibri" w:cs="Arial"/>
                <w:color w:val="000000" w:themeColor="text1"/>
              </w:rPr>
            </w:pPr>
          </w:p>
        </w:tc>
      </w:tr>
      <w:tr w:rsidR="00604068" w:rsidRPr="00D00098" w14:paraId="1EDDB1D9" w14:textId="77777777" w:rsidTr="00E011EE">
        <w:trPr>
          <w:trHeight w:hRule="exact" w:val="521"/>
        </w:trPr>
        <w:tc>
          <w:tcPr>
            <w:tcW w:w="425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bottom"/>
          </w:tcPr>
          <w:p w14:paraId="644C6874" w14:textId="77777777" w:rsidR="00604068" w:rsidRPr="0094196C" w:rsidRDefault="00604068" w:rsidP="00E011EE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color w:val="000000" w:themeColor="text1"/>
                <w:lang w:eastAsia="en-US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00EB1" w14:textId="77777777" w:rsidR="00604068" w:rsidRPr="0094196C" w:rsidRDefault="00604068" w:rsidP="00E011EE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color w:val="000000" w:themeColor="text1"/>
                <w:lang w:eastAsia="en-US"/>
              </w:rPr>
            </w:pPr>
            <w:r w:rsidRPr="0094196C">
              <w:rPr>
                <w:rFonts w:ascii="Calibri" w:eastAsia="Calibri" w:hAnsi="Calibri" w:cs="Arial"/>
                <w:color w:val="000000" w:themeColor="text1"/>
                <w:lang w:eastAsia="en-US"/>
              </w:rPr>
              <w:t>/</w:t>
            </w:r>
          </w:p>
        </w:tc>
        <w:tc>
          <w:tcPr>
            <w:tcW w:w="81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450935D" w14:textId="77777777" w:rsidR="00604068" w:rsidRPr="0094196C" w:rsidRDefault="00604068" w:rsidP="00E011EE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color w:val="000000" w:themeColor="text1"/>
                <w:lang w:eastAsia="en-US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22251" w14:textId="77777777" w:rsidR="00604068" w:rsidRPr="0094196C" w:rsidRDefault="00604068" w:rsidP="00E011EE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color w:val="000000" w:themeColor="text1"/>
                <w:lang w:eastAsia="en-US"/>
              </w:rPr>
            </w:pPr>
            <w:r w:rsidRPr="0094196C">
              <w:rPr>
                <w:rFonts w:ascii="Calibri" w:eastAsia="Calibri" w:hAnsi="Calibri" w:cs="Arial"/>
                <w:color w:val="000000" w:themeColor="text1"/>
                <w:lang w:eastAsia="en-US"/>
              </w:rPr>
              <w:t>/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85B3480" w14:textId="77777777" w:rsidR="00604068" w:rsidRPr="0094196C" w:rsidRDefault="00604068" w:rsidP="00E011EE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color w:val="000000" w:themeColor="text1"/>
                <w:lang w:eastAsia="en-US"/>
              </w:rPr>
            </w:pPr>
          </w:p>
        </w:tc>
        <w:tc>
          <w:tcPr>
            <w:tcW w:w="2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9D962" w14:textId="77777777" w:rsidR="00604068" w:rsidRPr="0094196C" w:rsidRDefault="00604068" w:rsidP="00E011EE">
            <w:pPr>
              <w:tabs>
                <w:tab w:val="left" w:pos="567"/>
              </w:tabs>
              <w:rPr>
                <w:rFonts w:ascii="Calibri" w:eastAsia="Calibri" w:hAnsi="Calibri" w:cs="Arial"/>
                <w:color w:val="000000" w:themeColor="text1"/>
                <w:lang w:eastAsia="en-US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05155800" w14:textId="77777777" w:rsidR="00604068" w:rsidRPr="0094196C" w:rsidRDefault="00604068" w:rsidP="00E011EE">
            <w:pPr>
              <w:keepNext/>
              <w:tabs>
                <w:tab w:val="left" w:pos="567"/>
              </w:tabs>
              <w:jc w:val="both"/>
              <w:outlineLvl w:val="0"/>
              <w:rPr>
                <w:rFonts w:ascii="Calibri" w:hAnsi="Calibri" w:cs="Arial"/>
                <w:color w:val="000000" w:themeColor="text1"/>
              </w:rPr>
            </w:pPr>
          </w:p>
        </w:tc>
      </w:tr>
      <w:tr w:rsidR="00604068" w:rsidRPr="00D00098" w14:paraId="52F2E5AA" w14:textId="77777777" w:rsidTr="00E011EE">
        <w:trPr>
          <w:trHeight w:val="292"/>
        </w:trPr>
        <w:tc>
          <w:tcPr>
            <w:tcW w:w="2665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39FC8E00" w14:textId="77777777" w:rsidR="00604068" w:rsidRPr="0094196C" w:rsidRDefault="00604068" w:rsidP="00E011EE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color w:val="000000" w:themeColor="text1"/>
                <w:lang w:eastAsia="en-US"/>
              </w:rPr>
            </w:pPr>
            <w:r w:rsidRPr="0094196C">
              <w:rPr>
                <w:rFonts w:ascii="Calibri" w:eastAsia="Calibri" w:hAnsi="Calibri" w:cs="Arial"/>
                <w:color w:val="000000" w:themeColor="text1"/>
                <w:lang w:eastAsia="en-US"/>
              </w:rPr>
              <w:t>Data</w:t>
            </w:r>
          </w:p>
        </w:tc>
        <w:tc>
          <w:tcPr>
            <w:tcW w:w="211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8E06A5F" w14:textId="77777777" w:rsidR="00604068" w:rsidRPr="0094196C" w:rsidRDefault="00604068" w:rsidP="00E011EE">
            <w:pPr>
              <w:keepNext/>
              <w:tabs>
                <w:tab w:val="left" w:pos="567"/>
              </w:tabs>
              <w:jc w:val="center"/>
              <w:outlineLvl w:val="0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445D8638" w14:textId="77777777" w:rsidR="00604068" w:rsidRPr="0094196C" w:rsidRDefault="00604068" w:rsidP="00E011EE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color w:val="000000" w:themeColor="text1"/>
                <w:lang w:eastAsia="en-US"/>
              </w:rPr>
            </w:pPr>
            <w:r w:rsidRPr="0094196C">
              <w:rPr>
                <w:rFonts w:ascii="Calibri" w:hAnsi="Calibri" w:cs="Arial"/>
                <w:color w:val="000000" w:themeColor="text1"/>
              </w:rPr>
              <w:t>(nome e assinatura do Coordenador)</w:t>
            </w:r>
            <w:r w:rsidRPr="0094196C">
              <w:rPr>
                <w:rFonts w:ascii="Calibri" w:eastAsia="Calibri" w:hAnsi="Calibri" w:cs="Arial"/>
                <w:color w:val="000000" w:themeColor="text1"/>
                <w:lang w:eastAsia="en-US"/>
              </w:rPr>
              <w:t xml:space="preserve"> </w:t>
            </w:r>
          </w:p>
        </w:tc>
      </w:tr>
    </w:tbl>
    <w:p w14:paraId="4B6183FF" w14:textId="77777777" w:rsidR="00E011EE" w:rsidRDefault="00E011EE" w:rsidP="00E011EE">
      <w:pPr>
        <w:tabs>
          <w:tab w:val="left" w:pos="567"/>
        </w:tabs>
        <w:rPr>
          <w:rFonts w:ascii="Calibri" w:eastAsia="Calibri" w:hAnsi="Calibri" w:cs="Arial"/>
          <w:i/>
          <w:lang w:eastAsia="en-US"/>
        </w:rPr>
      </w:pPr>
    </w:p>
    <w:sectPr w:rsidR="00E011EE" w:rsidSect="00D06C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0" w:right="567" w:bottom="284" w:left="851" w:header="567" w:footer="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2C8A" w14:textId="77777777" w:rsidR="00C6708C" w:rsidRDefault="00C6708C">
      <w:r>
        <w:separator/>
      </w:r>
    </w:p>
  </w:endnote>
  <w:endnote w:type="continuationSeparator" w:id="0">
    <w:p w14:paraId="7EE18D9E" w14:textId="77777777" w:rsidR="00C6708C" w:rsidRDefault="00C6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8499" w14:textId="77777777" w:rsidR="00E11696" w:rsidRDefault="00E116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8416" w14:textId="77777777" w:rsidR="00402F5A" w:rsidRPr="00D27522" w:rsidRDefault="00402F5A" w:rsidP="00D27522">
    <w:pPr>
      <w:pStyle w:val="Rodap"/>
      <w:jc w:val="right"/>
      <w:rPr>
        <w:rFonts w:ascii="Arial" w:hAnsi="Arial" w:cs="Arial"/>
        <w:b/>
        <w:sz w:val="18"/>
        <w:szCs w:val="18"/>
      </w:rPr>
    </w:pPr>
    <w:r w:rsidRPr="00D27522">
      <w:rPr>
        <w:rFonts w:ascii="Arial" w:hAnsi="Arial" w:cs="Arial"/>
        <w:b/>
        <w:sz w:val="18"/>
        <w:szCs w:val="18"/>
      </w:rPr>
      <w:t>Doc 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02A9" w14:textId="77777777" w:rsidR="00E11696" w:rsidRDefault="00E11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4399" w14:textId="77777777" w:rsidR="00C6708C" w:rsidRDefault="00C6708C">
      <w:r>
        <w:separator/>
      </w:r>
    </w:p>
  </w:footnote>
  <w:footnote w:type="continuationSeparator" w:id="0">
    <w:p w14:paraId="2C7F040C" w14:textId="77777777" w:rsidR="00C6708C" w:rsidRDefault="00C67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39A9" w14:textId="77777777" w:rsidR="00E11696" w:rsidRDefault="00E116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14FA" w14:textId="77777777" w:rsidR="00E11696" w:rsidRDefault="00E1169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16513" w14:textId="77777777" w:rsidR="00E11696" w:rsidRDefault="00E116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655"/>
    <w:multiLevelType w:val="singleLevel"/>
    <w:tmpl w:val="CE8C6422"/>
    <w:lvl w:ilvl="0"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</w:abstractNum>
  <w:abstractNum w:abstractNumId="1" w15:restartNumberingAfterBreak="0">
    <w:nsid w:val="24CE2C66"/>
    <w:multiLevelType w:val="singleLevel"/>
    <w:tmpl w:val="17E2BD28"/>
    <w:lvl w:ilvl="0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hint="default"/>
      </w:rPr>
    </w:lvl>
  </w:abstractNum>
  <w:abstractNum w:abstractNumId="2" w15:restartNumberingAfterBreak="0">
    <w:nsid w:val="29167E1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9954A99"/>
    <w:multiLevelType w:val="singleLevel"/>
    <w:tmpl w:val="2AB23A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EBC6635"/>
    <w:multiLevelType w:val="singleLevel"/>
    <w:tmpl w:val="90E08506"/>
    <w:lvl w:ilvl="0">
      <w:start w:val="1844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5" w15:restartNumberingAfterBreak="0">
    <w:nsid w:val="5EA937C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A3135D5"/>
    <w:multiLevelType w:val="singleLevel"/>
    <w:tmpl w:val="B442F800"/>
    <w:lvl w:ilvl="0">
      <w:start w:val="1844"/>
      <w:numFmt w:val="decimal"/>
      <w:lvlText w:val="%1"/>
      <w:lvlJc w:val="left"/>
      <w:pPr>
        <w:tabs>
          <w:tab w:val="num" w:pos="2715"/>
        </w:tabs>
        <w:ind w:left="2715" w:hanging="2715"/>
      </w:pPr>
      <w:rPr>
        <w:rFonts w:hint="default"/>
      </w:rPr>
    </w:lvl>
  </w:abstractNum>
  <w:abstractNum w:abstractNumId="7" w15:restartNumberingAfterBreak="0">
    <w:nsid w:val="6C1A699C"/>
    <w:multiLevelType w:val="singleLevel"/>
    <w:tmpl w:val="BD0CF36A"/>
    <w:lvl w:ilvl="0">
      <w:start w:val="1844"/>
      <w:numFmt w:val="decimal"/>
      <w:lvlText w:val="%1"/>
      <w:lvlJc w:val="left"/>
      <w:pPr>
        <w:tabs>
          <w:tab w:val="num" w:pos="2415"/>
        </w:tabs>
        <w:ind w:left="2415" w:hanging="2415"/>
      </w:pPr>
      <w:rPr>
        <w:rFonts w:hint="default"/>
      </w:rPr>
    </w:lvl>
  </w:abstractNum>
  <w:abstractNum w:abstractNumId="8" w15:restartNumberingAfterBreak="0">
    <w:nsid w:val="7024543E"/>
    <w:multiLevelType w:val="singleLevel"/>
    <w:tmpl w:val="0412726A"/>
    <w:lvl w:ilvl="0">
      <w:start w:val="1844"/>
      <w:numFmt w:val="decimal"/>
      <w:pStyle w:val="Ttulo4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</w:abstractNum>
  <w:abstractNum w:abstractNumId="9" w15:restartNumberingAfterBreak="0">
    <w:nsid w:val="77AC5D77"/>
    <w:multiLevelType w:val="singleLevel"/>
    <w:tmpl w:val="DC52B7D4"/>
    <w:lvl w:ilvl="0">
      <w:start w:val="1844"/>
      <w:numFmt w:val="decimal"/>
      <w:lvlText w:val="%1"/>
      <w:lvlJc w:val="left"/>
      <w:pPr>
        <w:tabs>
          <w:tab w:val="num" w:pos="2475"/>
        </w:tabs>
        <w:ind w:left="2475" w:hanging="2475"/>
      </w:pPr>
      <w:rPr>
        <w:rFonts w:hint="default"/>
      </w:rPr>
    </w:lvl>
  </w:abstractNum>
  <w:num w:numId="1" w16cid:durableId="2061514811">
    <w:abstractNumId w:val="4"/>
  </w:num>
  <w:num w:numId="2" w16cid:durableId="710111711">
    <w:abstractNumId w:val="7"/>
  </w:num>
  <w:num w:numId="3" w16cid:durableId="653918863">
    <w:abstractNumId w:val="6"/>
  </w:num>
  <w:num w:numId="4" w16cid:durableId="1644114030">
    <w:abstractNumId w:val="8"/>
  </w:num>
  <w:num w:numId="5" w16cid:durableId="869612533">
    <w:abstractNumId w:val="9"/>
  </w:num>
  <w:num w:numId="6" w16cid:durableId="233978348">
    <w:abstractNumId w:val="2"/>
  </w:num>
  <w:num w:numId="7" w16cid:durableId="1122382510">
    <w:abstractNumId w:val="5"/>
  </w:num>
  <w:num w:numId="8" w16cid:durableId="31273991">
    <w:abstractNumId w:val="3"/>
  </w:num>
  <w:num w:numId="9" w16cid:durableId="1071317917">
    <w:abstractNumId w:val="1"/>
  </w:num>
  <w:num w:numId="10" w16cid:durableId="163940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397"/>
    <w:rsid w:val="000524A9"/>
    <w:rsid w:val="000655E6"/>
    <w:rsid w:val="0009044B"/>
    <w:rsid w:val="00096ECF"/>
    <w:rsid w:val="000C3B01"/>
    <w:rsid w:val="000D7507"/>
    <w:rsid w:val="000E0821"/>
    <w:rsid w:val="000E4C52"/>
    <w:rsid w:val="00122C3C"/>
    <w:rsid w:val="00144431"/>
    <w:rsid w:val="00155873"/>
    <w:rsid w:val="001628B5"/>
    <w:rsid w:val="00181BEF"/>
    <w:rsid w:val="001D7FDE"/>
    <w:rsid w:val="00201C1E"/>
    <w:rsid w:val="00227E7F"/>
    <w:rsid w:val="002A4113"/>
    <w:rsid w:val="002E4FD3"/>
    <w:rsid w:val="002F5E15"/>
    <w:rsid w:val="00317E28"/>
    <w:rsid w:val="0039296F"/>
    <w:rsid w:val="00396EC9"/>
    <w:rsid w:val="003B440C"/>
    <w:rsid w:val="00402F5A"/>
    <w:rsid w:val="00436ABE"/>
    <w:rsid w:val="004F1805"/>
    <w:rsid w:val="00533430"/>
    <w:rsid w:val="00536573"/>
    <w:rsid w:val="00540397"/>
    <w:rsid w:val="0055666C"/>
    <w:rsid w:val="005A34CC"/>
    <w:rsid w:val="005C40C2"/>
    <w:rsid w:val="005D4381"/>
    <w:rsid w:val="00604068"/>
    <w:rsid w:val="006121E4"/>
    <w:rsid w:val="0067666A"/>
    <w:rsid w:val="00682682"/>
    <w:rsid w:val="006A23FF"/>
    <w:rsid w:val="00715A84"/>
    <w:rsid w:val="007176B7"/>
    <w:rsid w:val="00725571"/>
    <w:rsid w:val="007407BF"/>
    <w:rsid w:val="007420B4"/>
    <w:rsid w:val="007776C9"/>
    <w:rsid w:val="007B31A3"/>
    <w:rsid w:val="007C44A1"/>
    <w:rsid w:val="00800552"/>
    <w:rsid w:val="00826386"/>
    <w:rsid w:val="0083379A"/>
    <w:rsid w:val="00860EA9"/>
    <w:rsid w:val="008B53AE"/>
    <w:rsid w:val="008D3374"/>
    <w:rsid w:val="008E5564"/>
    <w:rsid w:val="008E7B33"/>
    <w:rsid w:val="009271C7"/>
    <w:rsid w:val="00930C6E"/>
    <w:rsid w:val="0094196C"/>
    <w:rsid w:val="00971900"/>
    <w:rsid w:val="00982331"/>
    <w:rsid w:val="009C00C6"/>
    <w:rsid w:val="009E58B6"/>
    <w:rsid w:val="009F7C83"/>
    <w:rsid w:val="00A16364"/>
    <w:rsid w:val="00A414E3"/>
    <w:rsid w:val="00B208DC"/>
    <w:rsid w:val="00B343DF"/>
    <w:rsid w:val="00B460C5"/>
    <w:rsid w:val="00B72107"/>
    <w:rsid w:val="00BB39D7"/>
    <w:rsid w:val="00BC7ACD"/>
    <w:rsid w:val="00C57C3D"/>
    <w:rsid w:val="00C657B2"/>
    <w:rsid w:val="00C6708C"/>
    <w:rsid w:val="00C972FD"/>
    <w:rsid w:val="00D00098"/>
    <w:rsid w:val="00D028DB"/>
    <w:rsid w:val="00D03AF1"/>
    <w:rsid w:val="00D06CBB"/>
    <w:rsid w:val="00D241A1"/>
    <w:rsid w:val="00D27522"/>
    <w:rsid w:val="00D529D2"/>
    <w:rsid w:val="00D7015D"/>
    <w:rsid w:val="00D77391"/>
    <w:rsid w:val="00DA0273"/>
    <w:rsid w:val="00DC2C3E"/>
    <w:rsid w:val="00E011EE"/>
    <w:rsid w:val="00E11696"/>
    <w:rsid w:val="00E12269"/>
    <w:rsid w:val="00E326ED"/>
    <w:rsid w:val="00EE1A6E"/>
    <w:rsid w:val="00F2661E"/>
    <w:rsid w:val="00F5409D"/>
    <w:rsid w:val="00F56671"/>
    <w:rsid w:val="00F629C3"/>
    <w:rsid w:val="00F80EA4"/>
    <w:rsid w:val="00F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02F359E"/>
  <w15:docId w15:val="{36E7DDEA-CDE8-4885-88E0-FDD87FDD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6C"/>
  </w:style>
  <w:style w:type="paragraph" w:styleId="Ttulo1">
    <w:name w:val="heading 1"/>
    <w:basedOn w:val="Normal"/>
    <w:next w:val="Normal"/>
    <w:qFormat/>
    <w:rsid w:val="0055666C"/>
    <w:pPr>
      <w:keepNext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55666C"/>
    <w:pPr>
      <w:keepNext/>
      <w:jc w:val="right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55666C"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55666C"/>
    <w:pPr>
      <w:keepNext/>
      <w:numPr>
        <w:numId w:val="4"/>
      </w:numPr>
      <w:tabs>
        <w:tab w:val="clear" w:pos="975"/>
        <w:tab w:val="num" w:pos="0"/>
      </w:tabs>
      <w:ind w:left="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55666C"/>
    <w:pPr>
      <w:keepNext/>
      <w:jc w:val="right"/>
      <w:outlineLvl w:val="4"/>
    </w:pPr>
    <w:rPr>
      <w:sz w:val="28"/>
    </w:rPr>
  </w:style>
  <w:style w:type="paragraph" w:styleId="Ttulo6">
    <w:name w:val="heading 6"/>
    <w:basedOn w:val="Normal"/>
    <w:next w:val="Normal"/>
    <w:qFormat/>
    <w:rsid w:val="0055666C"/>
    <w:pPr>
      <w:keepNext/>
      <w:outlineLvl w:val="5"/>
    </w:pPr>
    <w:rPr>
      <w:sz w:val="28"/>
    </w:rPr>
  </w:style>
  <w:style w:type="paragraph" w:styleId="Ttulo7">
    <w:name w:val="heading 7"/>
    <w:basedOn w:val="Normal"/>
    <w:next w:val="Normal"/>
    <w:qFormat/>
    <w:rsid w:val="0055666C"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rsid w:val="0055666C"/>
    <w:pPr>
      <w:keepNext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rsid w:val="0055666C"/>
    <w:pPr>
      <w:keepNext/>
      <w:jc w:val="center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5666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5666C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55666C"/>
    <w:pPr>
      <w:jc w:val="both"/>
    </w:pPr>
    <w:rPr>
      <w:sz w:val="24"/>
    </w:rPr>
  </w:style>
  <w:style w:type="paragraph" w:styleId="Recuodecorpodetexto">
    <w:name w:val="Body Text Indent"/>
    <w:basedOn w:val="Normal"/>
    <w:rsid w:val="0055666C"/>
    <w:pPr>
      <w:ind w:left="2977" w:hanging="2977"/>
      <w:jc w:val="both"/>
    </w:pPr>
    <w:rPr>
      <w:sz w:val="24"/>
    </w:rPr>
  </w:style>
  <w:style w:type="paragraph" w:styleId="Corpodetexto2">
    <w:name w:val="Body Text 2"/>
    <w:basedOn w:val="Normal"/>
    <w:rsid w:val="0055666C"/>
    <w:rPr>
      <w:sz w:val="24"/>
    </w:rPr>
  </w:style>
  <w:style w:type="paragraph" w:styleId="Textodebalo">
    <w:name w:val="Balloon Text"/>
    <w:basedOn w:val="Normal"/>
    <w:semiHidden/>
    <w:rsid w:val="0055666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12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rsid w:val="000C3B01"/>
  </w:style>
  <w:style w:type="paragraph" w:styleId="NormalWeb">
    <w:name w:val="Normal (Web)"/>
    <w:basedOn w:val="Normal"/>
    <w:uiPriority w:val="99"/>
    <w:unhideWhenUsed/>
    <w:rsid w:val="00155873"/>
    <w:pPr>
      <w:spacing w:before="100" w:beforeAutospacing="1" w:after="100" w:afterAutospacing="1"/>
    </w:pPr>
    <w:rPr>
      <w:sz w:val="24"/>
      <w:szCs w:val="24"/>
    </w:rPr>
  </w:style>
  <w:style w:type="character" w:styleId="Refdecomentrio">
    <w:name w:val="annotation reference"/>
    <w:uiPriority w:val="99"/>
    <w:semiHidden/>
    <w:unhideWhenUsed/>
    <w:rsid w:val="00C657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7B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7B2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7B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65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timbre%20colorid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timbre colorido.dot</Template>
  <TotalTime>24</TotalTime>
  <Pages>1</Pages>
  <Words>128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timbre colorido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timbre colorido</dc:title>
  <dc:creator>angela</dc:creator>
  <cp:lastModifiedBy>EDUARDO ONO</cp:lastModifiedBy>
  <cp:revision>4</cp:revision>
  <cp:lastPrinted>2006-05-02T19:01:00Z</cp:lastPrinted>
  <dcterms:created xsi:type="dcterms:W3CDTF">2025-02-06T10:25:00Z</dcterms:created>
  <dcterms:modified xsi:type="dcterms:W3CDTF">2025-02-14T21:12:00Z</dcterms:modified>
</cp:coreProperties>
</file>